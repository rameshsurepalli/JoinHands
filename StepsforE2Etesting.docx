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EDF9" w14:textId="77777777" w:rsidR="00274F3F" w:rsidRDefault="004120C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Steps for E2E testing</w:t>
      </w:r>
    </w:p>
    <w:p w14:paraId="0ED16BB0" w14:textId="77777777" w:rsidR="00274F3F" w:rsidRDefault="00274F3F">
      <w:pPr>
        <w:rPr>
          <w:b/>
          <w:bCs/>
          <w:lang w:val="en-US"/>
        </w:rPr>
      </w:pPr>
    </w:p>
    <w:p w14:paraId="131CE6BA" w14:textId="77777777" w:rsidR="00274F3F" w:rsidRDefault="004120C4">
      <w:pPr>
        <w:rPr>
          <w:lang w:val="en-US"/>
        </w:rPr>
      </w:pPr>
      <w:r>
        <w:rPr>
          <w:lang w:val="en-US"/>
        </w:rPr>
        <w:t>1. Login with Organization to create an Event:</w:t>
      </w:r>
    </w:p>
    <w:p w14:paraId="56CC325A" w14:textId="77777777" w:rsidR="00274F3F" w:rsidRDefault="004120C4">
      <w:r>
        <w:rPr>
          <w:lang w:val="en-US"/>
        </w:rPr>
        <w:t xml:space="preserve">             </w:t>
      </w:r>
      <w:r>
        <w:t>Login Id: Admin@capgemini</w:t>
      </w:r>
    </w:p>
    <w:p w14:paraId="72B49D27" w14:textId="77777777" w:rsidR="00274F3F" w:rsidRDefault="004120C4">
      <w:r>
        <w:t xml:space="preserve">             Password:Rules@12</w:t>
      </w:r>
    </w:p>
    <w:p w14:paraId="15FDE80B" w14:textId="77777777" w:rsidR="00274F3F" w:rsidRDefault="004120C4">
      <w:pPr>
        <w:rPr>
          <w:lang w:val="en-US"/>
        </w:rPr>
      </w:pPr>
      <w:r>
        <w:rPr>
          <w:lang w:val="en-US"/>
        </w:rPr>
        <w:t>Fill all the details, however we have test data for the following selections:</w:t>
      </w:r>
    </w:p>
    <w:p w14:paraId="48BB9FAC" w14:textId="77777777" w:rsidR="00274F3F" w:rsidRDefault="004120C4">
      <w:pPr>
        <w:rPr>
          <w:lang w:val="en-US"/>
        </w:rPr>
      </w:pPr>
      <w:r>
        <w:rPr>
          <w:lang w:val="en-US"/>
        </w:rPr>
        <w:t xml:space="preserve">Type of Event: </w:t>
      </w:r>
      <w:r>
        <w:rPr>
          <w:lang w:val="en-US"/>
        </w:rPr>
        <w:t>Animal rescue and care (In Event Details Screen)</w:t>
      </w:r>
    </w:p>
    <w:p w14:paraId="60E973BB" w14:textId="77777777" w:rsidR="00274F3F" w:rsidRDefault="004120C4">
      <w:pPr>
        <w:rPr>
          <w:lang w:val="en-US"/>
        </w:rPr>
      </w:pPr>
      <w:r>
        <w:rPr>
          <w:lang w:val="en-US"/>
        </w:rPr>
        <w:t xml:space="preserve"> StartDate:12/10/22(In Event Schedule layout)</w:t>
      </w:r>
    </w:p>
    <w:p w14:paraId="7709BC80" w14:textId="77777777" w:rsidR="00274F3F" w:rsidRDefault="004120C4">
      <w:pPr>
        <w:rPr>
          <w:lang w:val="en-US"/>
        </w:rPr>
      </w:pPr>
      <w:r>
        <w:rPr>
          <w:lang w:val="en-US"/>
        </w:rPr>
        <w:t xml:space="preserve"> EndDate:13/10/22</w:t>
      </w:r>
    </w:p>
    <w:p w14:paraId="4B916619" w14:textId="77777777" w:rsidR="00274F3F" w:rsidRDefault="004120C4">
      <w:pPr>
        <w:rPr>
          <w:lang w:val="en-US"/>
        </w:rPr>
      </w:pPr>
      <w:r>
        <w:rPr>
          <w:lang w:val="en-US"/>
        </w:rPr>
        <w:t>2. Click on Find Volunteers button in Initiate Event stage.</w:t>
      </w:r>
    </w:p>
    <w:p w14:paraId="2406A0A1" w14:textId="77777777" w:rsidR="00274F3F" w:rsidRDefault="004120C4">
      <w:pPr>
        <w:rPr>
          <w:lang w:val="en-US"/>
        </w:rPr>
      </w:pPr>
      <w:r>
        <w:rPr>
          <w:lang w:val="en-US"/>
        </w:rPr>
        <w:t xml:space="preserve">    Will get the list of volunteers and we can see their email id’s.</w:t>
      </w:r>
    </w:p>
    <w:p w14:paraId="2D4D0845" w14:textId="77777777" w:rsidR="00274F3F" w:rsidRDefault="004120C4">
      <w:pPr>
        <w:rPr>
          <w:lang w:val="en-US"/>
        </w:rPr>
      </w:pPr>
      <w:r>
        <w:rPr>
          <w:lang w:val="en-US"/>
        </w:rPr>
        <w:t>3.Click on Not</w:t>
      </w:r>
      <w:r>
        <w:rPr>
          <w:lang w:val="en-US"/>
        </w:rPr>
        <w:t>ify Volunteers then notifications will be triggered to selected volunteer email ids.</w:t>
      </w:r>
    </w:p>
    <w:p w14:paraId="7F43195A" w14:textId="77777777" w:rsidR="00274F3F" w:rsidRDefault="004120C4">
      <w:pPr>
        <w:rPr>
          <w:lang w:val="en-US"/>
        </w:rPr>
      </w:pPr>
      <w:r>
        <w:rPr>
          <w:lang w:val="en-US"/>
        </w:rPr>
        <w:t xml:space="preserve">   Please update email id’s </w:t>
      </w:r>
      <w:proofErr w:type="gramStart"/>
      <w:r>
        <w:rPr>
          <w:lang w:val="en-US"/>
        </w:rPr>
        <w:t>in  CG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JoinHands</w:t>
      </w:r>
      <w:proofErr w:type="spellEnd"/>
      <w:r>
        <w:rPr>
          <w:lang w:val="en-US"/>
        </w:rPr>
        <w:t xml:space="preserve">-Data-Volunteer table for testing .In this scenario assignments are assigned to Cullen and </w:t>
      </w:r>
      <w:proofErr w:type="spellStart"/>
      <w:r>
        <w:rPr>
          <w:lang w:val="en-US"/>
        </w:rPr>
        <w:t>testamine</w:t>
      </w:r>
      <w:proofErr w:type="spellEnd"/>
      <w:r>
        <w:rPr>
          <w:lang w:val="en-US"/>
        </w:rPr>
        <w:t xml:space="preserve"> volunteers.</w:t>
      </w:r>
    </w:p>
    <w:p w14:paraId="4C308D2D" w14:textId="77777777" w:rsidR="00274F3F" w:rsidRDefault="00274F3F">
      <w:pPr>
        <w:rPr>
          <w:lang w:val="en-US"/>
        </w:rPr>
      </w:pPr>
    </w:p>
    <w:p w14:paraId="7DA4DE5F" w14:textId="77777777" w:rsidR="00274F3F" w:rsidRDefault="004120C4">
      <w:pPr>
        <w:rPr>
          <w:lang w:val="en-US"/>
        </w:rPr>
      </w:pPr>
      <w:r>
        <w:rPr>
          <w:lang w:val="en-US"/>
        </w:rPr>
        <w:t>4. Login with</w:t>
      </w:r>
      <w:r>
        <w:rPr>
          <w:lang w:val="en-US"/>
        </w:rPr>
        <w:t xml:space="preserve"> volunteer1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login id: Cullen and password: Rules@123</w:t>
      </w:r>
    </w:p>
    <w:p w14:paraId="38F3D959" w14:textId="77777777" w:rsidR="00274F3F" w:rsidRDefault="004120C4">
      <w:pPr>
        <w:rPr>
          <w:lang w:val="en-US"/>
        </w:rPr>
      </w:pPr>
      <w:r>
        <w:rPr>
          <w:lang w:val="en-US"/>
        </w:rPr>
        <w:t xml:space="preserve">        Click </w:t>
      </w:r>
      <w:proofErr w:type="gramStart"/>
      <w:r>
        <w:rPr>
          <w:lang w:val="en-US"/>
        </w:rPr>
        <w:t>on  “</w:t>
      </w:r>
      <w:proofErr w:type="gramEnd"/>
      <w:r>
        <w:rPr>
          <w:lang w:val="en-US"/>
        </w:rPr>
        <w:t>I am interested” to participate in Event.</w:t>
      </w:r>
    </w:p>
    <w:p w14:paraId="7DE60877" w14:textId="77777777" w:rsidR="00274F3F" w:rsidRDefault="004120C4">
      <w:pPr>
        <w:rPr>
          <w:lang w:val="en-US"/>
        </w:rPr>
      </w:pPr>
      <w:r>
        <w:rPr>
          <w:lang w:val="en-US"/>
        </w:rPr>
        <w:t xml:space="preserve">         Click on “May be next time” to deny the- participation.</w:t>
      </w:r>
    </w:p>
    <w:p w14:paraId="7CDFB4F6" w14:textId="77777777" w:rsidR="00274F3F" w:rsidRDefault="004120C4">
      <w:pPr>
        <w:rPr>
          <w:lang w:val="en-US"/>
        </w:rPr>
      </w:pPr>
      <w:r>
        <w:rPr>
          <w:lang w:val="en-US"/>
        </w:rPr>
        <w:t xml:space="preserve">5. Repeat step#4 with volunteer 2 </w:t>
      </w:r>
      <w:proofErr w:type="spellStart"/>
      <w:proofErr w:type="gramStart"/>
      <w:r>
        <w:rPr>
          <w:lang w:val="en-US"/>
        </w:rPr>
        <w:t>i.e</w:t>
      </w:r>
      <w:proofErr w:type="spellEnd"/>
      <w:r>
        <w:rPr>
          <w:lang w:val="en-US"/>
        </w:rPr>
        <w:t xml:space="preserve">  login</w:t>
      </w:r>
      <w:proofErr w:type="gramEnd"/>
      <w:r>
        <w:rPr>
          <w:lang w:val="en-US"/>
        </w:rPr>
        <w:t xml:space="preserve"> id: </w:t>
      </w:r>
      <w:proofErr w:type="spellStart"/>
      <w:r>
        <w:rPr>
          <w:lang w:val="en-US"/>
        </w:rPr>
        <w:t>testamine</w:t>
      </w:r>
      <w:proofErr w:type="spellEnd"/>
      <w:r>
        <w:rPr>
          <w:lang w:val="en-US"/>
        </w:rPr>
        <w:t xml:space="preserve"> and </w:t>
      </w:r>
      <w:r>
        <w:rPr>
          <w:lang w:val="en-US"/>
        </w:rPr>
        <w:t>password: rules</w:t>
      </w:r>
    </w:p>
    <w:p w14:paraId="2D2E4BC3" w14:textId="77777777" w:rsidR="00274F3F" w:rsidRDefault="004120C4">
      <w:pPr>
        <w:rPr>
          <w:lang w:val="en-US"/>
        </w:rPr>
      </w:pPr>
      <w:r>
        <w:rPr>
          <w:lang w:val="en-US"/>
        </w:rPr>
        <w:t xml:space="preserve">6. Again login with organization </w:t>
      </w:r>
      <w:proofErr w:type="spellStart"/>
      <w:r>
        <w:rPr>
          <w:lang w:val="en-US"/>
        </w:rPr>
        <w:t>Admin@capgemini</w:t>
      </w:r>
      <w:proofErr w:type="spellEnd"/>
      <w:r>
        <w:rPr>
          <w:lang w:val="en-US"/>
        </w:rPr>
        <w:t xml:space="preserve"> and schedule the event</w:t>
      </w:r>
    </w:p>
    <w:p w14:paraId="641D3E32" w14:textId="77777777" w:rsidR="00274F3F" w:rsidRDefault="004120C4">
      <w:pPr>
        <w:rPr>
          <w:lang w:val="en-US"/>
        </w:rPr>
      </w:pPr>
      <w:r>
        <w:rPr>
          <w:lang w:val="en-US"/>
        </w:rPr>
        <w:t xml:space="preserve">7. After the event,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create assignment to each volunteer to provide their feedback.</w:t>
      </w:r>
    </w:p>
    <w:p w14:paraId="50E7F382" w14:textId="77777777" w:rsidR="00274F3F" w:rsidRDefault="004120C4">
      <w:pPr>
        <w:rPr>
          <w:lang w:val="en-US"/>
        </w:rPr>
      </w:pPr>
      <w:r>
        <w:rPr>
          <w:lang w:val="en-US"/>
        </w:rPr>
        <w:t>8.Login with volunteers provided in Step #4 and #</w:t>
      </w:r>
      <w:proofErr w:type="gramStart"/>
      <w:r>
        <w:rPr>
          <w:lang w:val="en-US"/>
        </w:rPr>
        <w:t>5.Complete</w:t>
      </w:r>
      <w:proofErr w:type="gramEnd"/>
      <w:r>
        <w:rPr>
          <w:lang w:val="en-US"/>
        </w:rPr>
        <w:t xml:space="preserve"> the feedback form</w:t>
      </w:r>
      <w:r>
        <w:rPr>
          <w:lang w:val="en-US"/>
        </w:rPr>
        <w:t>.</w:t>
      </w:r>
    </w:p>
    <w:p w14:paraId="6D7598EB" w14:textId="77777777" w:rsidR="00274F3F" w:rsidRDefault="004120C4">
      <w:pPr>
        <w:rPr>
          <w:lang w:val="en-US"/>
        </w:rPr>
      </w:pPr>
      <w:r>
        <w:rPr>
          <w:lang w:val="en-US"/>
        </w:rPr>
        <w:t xml:space="preserve">9.Login with organization </w:t>
      </w:r>
      <w:proofErr w:type="spellStart"/>
      <w:r>
        <w:rPr>
          <w:lang w:val="en-US"/>
        </w:rPr>
        <w:t>Admin@capgemini</w:t>
      </w:r>
      <w:proofErr w:type="spellEnd"/>
      <w:r>
        <w:rPr>
          <w:lang w:val="en-US"/>
        </w:rPr>
        <w:t xml:space="preserve"> to complete organization feedback and close the case.</w:t>
      </w:r>
    </w:p>
    <w:p w14:paraId="53784F47" w14:textId="77777777" w:rsidR="00274F3F" w:rsidRDefault="00274F3F">
      <w:pPr>
        <w:rPr>
          <w:lang w:val="en-US"/>
        </w:rPr>
      </w:pPr>
    </w:p>
    <w:p w14:paraId="498643D0" w14:textId="77777777" w:rsidR="00274F3F" w:rsidRDefault="00274F3F">
      <w:pPr>
        <w:rPr>
          <w:lang w:val="en-US"/>
        </w:rPr>
      </w:pPr>
    </w:p>
    <w:sectPr w:rsidR="00274F3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BFC7" w14:textId="77777777" w:rsidR="004120C4" w:rsidRDefault="004120C4">
      <w:pPr>
        <w:spacing w:after="0" w:line="240" w:lineRule="auto"/>
      </w:pPr>
      <w:r>
        <w:separator/>
      </w:r>
    </w:p>
  </w:endnote>
  <w:endnote w:type="continuationSeparator" w:id="0">
    <w:p w14:paraId="3E7E1ED6" w14:textId="77777777" w:rsidR="004120C4" w:rsidRDefault="0041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9472" w14:textId="77777777" w:rsidR="004120C4" w:rsidRDefault="004120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9EED4E" w14:textId="77777777" w:rsidR="004120C4" w:rsidRDefault="00412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4F3F"/>
    <w:rsid w:val="00274F3F"/>
    <w:rsid w:val="004120C4"/>
    <w:rsid w:val="00D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11FC"/>
  <w15:docId w15:val="{624F8D35-A5AA-4831-B100-89B4428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Surepalli, Ramesh</dc:creator>
  <dc:description/>
  <cp:lastModifiedBy>Surepalli, Ramesh</cp:lastModifiedBy>
  <cp:revision>2</cp:revision>
  <dcterms:created xsi:type="dcterms:W3CDTF">2022-10-07T18:28:00Z</dcterms:created>
  <dcterms:modified xsi:type="dcterms:W3CDTF">2022-10-07T18:28:00Z</dcterms:modified>
</cp:coreProperties>
</file>